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8D3" w:rsidRPr="00D55B40" w:rsidRDefault="00D91CAF" w:rsidP="00570C6C">
      <w:pPr>
        <w:pStyle w:val="Titre"/>
        <w:numPr>
          <w:ilvl w:val="0"/>
          <w:numId w:val="15"/>
        </w:numPr>
        <w:ind w:left="284" w:hanging="284"/>
      </w:pPr>
      <w:r>
        <w:t>Modification de site web</w:t>
      </w:r>
    </w:p>
    <w:p w:rsidR="001204E7" w:rsidRPr="00D45859" w:rsidRDefault="00D91CAF" w:rsidP="001204E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Pour votre client, </w:t>
      </w:r>
      <w:r w:rsidR="0030757D">
        <w:rPr>
          <w:rFonts w:ascii="Century Gothic" w:hAnsi="Century Gothic"/>
          <w:sz w:val="20"/>
          <w:szCs w:val="20"/>
        </w:rPr>
        <w:t>un</w:t>
      </w:r>
      <w:r>
        <w:rPr>
          <w:rFonts w:ascii="Century Gothic" w:hAnsi="Century Gothic"/>
          <w:sz w:val="20"/>
          <w:szCs w:val="20"/>
        </w:rPr>
        <w:t xml:space="preserve"> vétérinaire de Lausanne, vous devez apporter des modifications à son site afin qu'il ressemble aux copies d'écran ci-dessous :</w:t>
      </w:r>
    </w:p>
    <w:p w:rsidR="001204E7" w:rsidRDefault="00D91CAF" w:rsidP="00D45859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val="fr-CH" w:eastAsia="fr-CH"/>
        </w:rPr>
        <w:drawing>
          <wp:inline distT="0" distB="0" distL="0" distR="0">
            <wp:extent cx="5079571" cy="3040912"/>
            <wp:effectExtent l="0" t="0" r="6985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ei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1" cy="30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AF" w:rsidRDefault="00D91CAF" w:rsidP="00D45859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Page d'accueil</w:t>
      </w:r>
    </w:p>
    <w:p w:rsidR="00D91CAF" w:rsidRDefault="00D91CAF" w:rsidP="00D45859">
      <w:pPr>
        <w:jc w:val="center"/>
        <w:rPr>
          <w:rFonts w:ascii="Century Gothic" w:hAnsi="Century Gothic"/>
        </w:rPr>
      </w:pPr>
    </w:p>
    <w:p w:rsidR="00D91CAF" w:rsidRDefault="00D91CAF" w:rsidP="00D45859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val="fr-CH" w:eastAsia="fr-CH"/>
        </w:rPr>
        <w:drawing>
          <wp:inline distT="0" distB="0" distL="0" distR="0">
            <wp:extent cx="4965405" cy="3501837"/>
            <wp:effectExtent l="0" t="0" r="6985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tat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741" cy="350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AF" w:rsidRPr="00D55B40" w:rsidRDefault="00D91CAF" w:rsidP="00D45859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Page des prestations</w:t>
      </w:r>
    </w:p>
    <w:p w:rsidR="00FE2015" w:rsidRDefault="00FE2015">
      <w:pPr>
        <w:spacing w:before="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br w:type="page"/>
      </w:r>
    </w:p>
    <w:p w:rsidR="00235B1A" w:rsidRPr="004552ED" w:rsidRDefault="00D91CAF" w:rsidP="0099265E">
      <w:pPr>
        <w:ind w:left="284"/>
        <w:jc w:val="both"/>
        <w:rPr>
          <w:rFonts w:ascii="Century Gothic" w:hAnsi="Century Gothic"/>
          <w:b/>
          <w:sz w:val="20"/>
          <w:szCs w:val="20"/>
        </w:rPr>
      </w:pPr>
      <w:r w:rsidRPr="004552ED">
        <w:rPr>
          <w:rFonts w:ascii="Century Gothic" w:hAnsi="Century Gothic"/>
          <w:b/>
          <w:sz w:val="20"/>
          <w:szCs w:val="20"/>
        </w:rPr>
        <w:lastRenderedPageBreak/>
        <w:t xml:space="preserve">Voici les modifications </w:t>
      </w:r>
      <w:r w:rsidR="00404A97" w:rsidRPr="004552ED">
        <w:rPr>
          <w:rFonts w:ascii="Century Gothic" w:hAnsi="Century Gothic"/>
          <w:b/>
          <w:sz w:val="20"/>
          <w:szCs w:val="20"/>
        </w:rPr>
        <w:t>à</w:t>
      </w:r>
      <w:r w:rsidRPr="004552ED">
        <w:rPr>
          <w:rFonts w:ascii="Century Gothic" w:hAnsi="Century Gothic"/>
          <w:b/>
          <w:sz w:val="20"/>
          <w:szCs w:val="20"/>
        </w:rPr>
        <w:t xml:space="preserve"> apport</w:t>
      </w:r>
      <w:r w:rsidR="00907F91">
        <w:rPr>
          <w:rFonts w:ascii="Century Gothic" w:hAnsi="Century Gothic"/>
          <w:b/>
          <w:sz w:val="20"/>
          <w:szCs w:val="20"/>
        </w:rPr>
        <w:t>er</w:t>
      </w:r>
      <w:r w:rsidRPr="004552ED">
        <w:rPr>
          <w:rFonts w:ascii="Century Gothic" w:hAnsi="Century Gothic"/>
          <w:b/>
          <w:sz w:val="20"/>
          <w:szCs w:val="20"/>
        </w:rPr>
        <w:t xml:space="preserve"> :</w:t>
      </w:r>
    </w:p>
    <w:p w:rsidR="00D91CAF" w:rsidRDefault="00D91CAF" w:rsidP="0099265E">
      <w:pPr>
        <w:ind w:left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Derrière l</w:t>
      </w:r>
      <w:r w:rsidR="00197CF9">
        <w:rPr>
          <w:rFonts w:ascii="Century Gothic" w:hAnsi="Century Gothic"/>
          <w:sz w:val="20"/>
          <w:szCs w:val="20"/>
        </w:rPr>
        <w:t>’onglet</w:t>
      </w:r>
      <w:r>
        <w:rPr>
          <w:rFonts w:ascii="Century Gothic" w:hAnsi="Century Gothic"/>
          <w:sz w:val="20"/>
          <w:szCs w:val="20"/>
        </w:rPr>
        <w:t xml:space="preserve"> Home, la couleur verte est représentée par le code : #22b764</w:t>
      </w:r>
    </w:p>
    <w:p w:rsidR="00D91CAF" w:rsidRDefault="00D91CAF" w:rsidP="0099265E">
      <w:pPr>
        <w:ind w:left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Derrière l</w:t>
      </w:r>
      <w:r w:rsidR="00197CF9">
        <w:rPr>
          <w:rFonts w:ascii="Century Gothic" w:hAnsi="Century Gothic"/>
          <w:sz w:val="20"/>
          <w:szCs w:val="20"/>
        </w:rPr>
        <w:t>’onglet</w:t>
      </w:r>
      <w:r>
        <w:rPr>
          <w:rFonts w:ascii="Century Gothic" w:hAnsi="Century Gothic"/>
          <w:sz w:val="20"/>
          <w:szCs w:val="20"/>
        </w:rPr>
        <w:t xml:space="preserve"> Prestations, la couleur orange est représentée par le code : #ff9639</w:t>
      </w:r>
    </w:p>
    <w:p w:rsidR="00D91CAF" w:rsidRDefault="00FE0FBA" w:rsidP="0099265E">
      <w:pPr>
        <w:ind w:left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Les </w:t>
      </w:r>
      <w:r w:rsidR="00197CF9">
        <w:rPr>
          <w:rFonts w:ascii="Century Gothic" w:hAnsi="Century Gothic"/>
          <w:sz w:val="20"/>
          <w:szCs w:val="20"/>
        </w:rPr>
        <w:t>onglets</w:t>
      </w:r>
      <w:r>
        <w:rPr>
          <w:rFonts w:ascii="Century Gothic" w:hAnsi="Century Gothic"/>
          <w:sz w:val="20"/>
          <w:szCs w:val="20"/>
        </w:rPr>
        <w:t xml:space="preserve"> Home et Prestations sont l'un à côté de l'autre et prennent chacun 50% de la largeur total</w:t>
      </w:r>
      <w:r w:rsidR="00197CF9">
        <w:rPr>
          <w:rFonts w:ascii="Century Gothic" w:hAnsi="Century Gothic"/>
          <w:sz w:val="20"/>
          <w:szCs w:val="20"/>
        </w:rPr>
        <w:t>e</w:t>
      </w:r>
      <w:r>
        <w:rPr>
          <w:rFonts w:ascii="Century Gothic" w:hAnsi="Century Gothic"/>
          <w:sz w:val="20"/>
          <w:szCs w:val="20"/>
        </w:rPr>
        <w:t>.</w:t>
      </w:r>
    </w:p>
    <w:p w:rsidR="004552ED" w:rsidRDefault="004552ED" w:rsidP="0099265E">
      <w:pPr>
        <w:ind w:left="284"/>
        <w:jc w:val="both"/>
        <w:rPr>
          <w:rFonts w:ascii="Century Gothic" w:hAnsi="Century Gothic"/>
          <w:sz w:val="20"/>
          <w:szCs w:val="20"/>
        </w:rPr>
      </w:pPr>
    </w:p>
    <w:p w:rsidR="004552ED" w:rsidRDefault="004552ED" w:rsidP="0099265E">
      <w:pPr>
        <w:ind w:left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 logo est à insérer à la pla</w:t>
      </w:r>
      <w:r w:rsidR="002B5769">
        <w:rPr>
          <w:rFonts w:ascii="Century Gothic" w:hAnsi="Century Gothic"/>
          <w:sz w:val="20"/>
          <w:szCs w:val="20"/>
        </w:rPr>
        <w:t>c</w:t>
      </w:r>
      <w:r>
        <w:rPr>
          <w:rFonts w:ascii="Century Gothic" w:hAnsi="Century Gothic"/>
          <w:sz w:val="20"/>
          <w:szCs w:val="20"/>
        </w:rPr>
        <w:t>e du texte LOGO sur tous les pages nécessaires.</w:t>
      </w:r>
    </w:p>
    <w:p w:rsidR="00FE0FBA" w:rsidRPr="002B5769" w:rsidRDefault="00FE0FBA" w:rsidP="0099265E">
      <w:pPr>
        <w:ind w:left="284"/>
        <w:jc w:val="both"/>
        <w:rPr>
          <w:rFonts w:ascii="Century Gothic" w:hAnsi="Century Gothic"/>
          <w:sz w:val="20"/>
          <w:szCs w:val="20"/>
        </w:rPr>
      </w:pPr>
    </w:p>
    <w:p w:rsidR="004552ED" w:rsidRDefault="004552ED" w:rsidP="0099265E">
      <w:pPr>
        <w:ind w:left="284"/>
        <w:jc w:val="both"/>
        <w:rPr>
          <w:rFonts w:ascii="Century Gothic" w:hAnsi="Century Gothic"/>
          <w:sz w:val="20"/>
          <w:szCs w:val="20"/>
          <w:lang w:val="fr-CH"/>
        </w:rPr>
      </w:pPr>
      <w:r>
        <w:rPr>
          <w:rFonts w:ascii="Century Gothic" w:hAnsi="Century Gothic"/>
          <w:sz w:val="20"/>
          <w:szCs w:val="20"/>
          <w:lang w:val="fr-CH"/>
        </w:rPr>
        <w:t>Sur la page prestation, il doit y avoir 3 colonnes (25/50/25). Et des images doivent être insérée dans les colonnes 1 et 3, le texte est dans la colonne du centre.</w:t>
      </w:r>
    </w:p>
    <w:p w:rsidR="004552ED" w:rsidRDefault="004552ED" w:rsidP="0099265E">
      <w:pPr>
        <w:ind w:left="284"/>
        <w:jc w:val="both"/>
        <w:rPr>
          <w:rFonts w:ascii="Century Gothic" w:hAnsi="Century Gothic"/>
          <w:sz w:val="20"/>
          <w:szCs w:val="20"/>
          <w:lang w:val="fr-CH"/>
        </w:rPr>
      </w:pPr>
    </w:p>
    <w:p w:rsidR="004552ED" w:rsidRDefault="004552ED" w:rsidP="0099265E">
      <w:pPr>
        <w:ind w:left="284"/>
        <w:jc w:val="both"/>
        <w:rPr>
          <w:rFonts w:ascii="Century Gothic" w:hAnsi="Century Gothic"/>
          <w:sz w:val="20"/>
          <w:szCs w:val="20"/>
          <w:lang w:val="fr-CH"/>
        </w:rPr>
      </w:pPr>
      <w:r>
        <w:rPr>
          <w:rFonts w:ascii="Century Gothic" w:hAnsi="Century Gothic"/>
          <w:sz w:val="20"/>
          <w:szCs w:val="20"/>
          <w:lang w:val="fr-CH"/>
        </w:rPr>
        <w:t>Le code CSS et/ou HTML inutile doit être supprimé. Les entêtes ou commentaires doivent être inséré</w:t>
      </w:r>
      <w:r w:rsidR="002B5769">
        <w:rPr>
          <w:rFonts w:ascii="Century Gothic" w:hAnsi="Century Gothic"/>
          <w:sz w:val="20"/>
          <w:szCs w:val="20"/>
          <w:lang w:val="fr-CH"/>
        </w:rPr>
        <w:t>s</w:t>
      </w:r>
      <w:r>
        <w:rPr>
          <w:rFonts w:ascii="Century Gothic" w:hAnsi="Century Gothic"/>
          <w:sz w:val="20"/>
          <w:szCs w:val="20"/>
          <w:lang w:val="fr-CH"/>
        </w:rPr>
        <w:t xml:space="preserve"> si cela est nécessaire</w:t>
      </w:r>
      <w:r w:rsidR="002B5769">
        <w:rPr>
          <w:rFonts w:ascii="Century Gothic" w:hAnsi="Century Gothic"/>
          <w:sz w:val="20"/>
          <w:szCs w:val="20"/>
          <w:lang w:val="fr-CH"/>
        </w:rPr>
        <w:t>.</w:t>
      </w:r>
      <w:r w:rsidR="00F802BB">
        <w:rPr>
          <w:rFonts w:ascii="Century Gothic" w:hAnsi="Century Gothic"/>
          <w:sz w:val="20"/>
          <w:szCs w:val="20"/>
          <w:lang w:val="fr-CH"/>
        </w:rPr>
        <w:t xml:space="preserve"> Il faut corriger les éventuelles erreurs du code. </w:t>
      </w:r>
    </w:p>
    <w:p w:rsidR="004552ED" w:rsidRPr="00D91CAF" w:rsidRDefault="004552ED" w:rsidP="0099265E">
      <w:pPr>
        <w:ind w:left="284"/>
        <w:jc w:val="both"/>
        <w:rPr>
          <w:rFonts w:ascii="Century Gothic" w:hAnsi="Century Gothic"/>
          <w:sz w:val="20"/>
          <w:szCs w:val="20"/>
          <w:lang w:val="fr-CH"/>
        </w:rPr>
      </w:pPr>
    </w:p>
    <w:p w:rsidR="002D3851" w:rsidRPr="00D45859" w:rsidRDefault="002D3851" w:rsidP="0099265E">
      <w:pPr>
        <w:ind w:left="284"/>
        <w:jc w:val="both"/>
        <w:rPr>
          <w:rFonts w:ascii="Century Gothic" w:hAnsi="Century Gothic"/>
          <w:lang w:val="fr-CH"/>
        </w:rPr>
      </w:pPr>
      <w:r>
        <w:rPr>
          <w:rFonts w:ascii="Century Gothic" w:hAnsi="Century Gothic"/>
          <w:sz w:val="20"/>
          <w:szCs w:val="20"/>
        </w:rPr>
        <w:t>Les normes de l'ETML, ainsi que le w3c et wai doivent être respecté</w:t>
      </w:r>
      <w:r w:rsidR="002A7BDE">
        <w:rPr>
          <w:rFonts w:ascii="Century Gothic" w:hAnsi="Century Gothic"/>
          <w:sz w:val="20"/>
          <w:szCs w:val="20"/>
        </w:rPr>
        <w:t>e</w:t>
      </w:r>
      <w:r>
        <w:rPr>
          <w:rFonts w:ascii="Century Gothic" w:hAnsi="Century Gothic"/>
          <w:sz w:val="20"/>
          <w:szCs w:val="20"/>
        </w:rPr>
        <w:t>s.</w:t>
      </w:r>
    </w:p>
    <w:p w:rsidR="004768D3" w:rsidRPr="002D3851" w:rsidRDefault="004768D3" w:rsidP="00AA723B">
      <w:pPr>
        <w:rPr>
          <w:rFonts w:ascii="Century Gothic" w:hAnsi="Century Gothic"/>
          <w:sz w:val="2"/>
          <w:szCs w:val="2"/>
          <w:lang w:val="fr-CH"/>
        </w:rPr>
      </w:pPr>
      <w:bookmarkStart w:id="0" w:name="_GoBack"/>
      <w:bookmarkEnd w:id="0"/>
    </w:p>
    <w:sectPr w:rsidR="004768D3" w:rsidRPr="002D385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E37" w:rsidRDefault="00100E37">
      <w:r>
        <w:separator/>
      </w:r>
    </w:p>
  </w:endnote>
  <w:endnote w:type="continuationSeparator" w:id="0">
    <w:p w:rsidR="00100E37" w:rsidRDefault="0010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096"/>
      <w:gridCol w:w="3096"/>
    </w:tblGrid>
    <w:tr w:rsidR="00075703" w:rsidRPr="007E47D4" w:rsidTr="00022B9E">
      <w:trPr>
        <w:trHeight w:hRule="exact" w:val="227"/>
        <w:jc w:val="center"/>
      </w:trPr>
      <w:tc>
        <w:tcPr>
          <w:tcW w:w="3070" w:type="dxa"/>
          <w:vAlign w:val="bottom"/>
        </w:tcPr>
        <w:p w:rsidR="00075703" w:rsidRPr="00022B9E" w:rsidRDefault="00075703" w:rsidP="004261B5">
          <w:pPr>
            <w:pStyle w:val="-Pieddepage"/>
            <w:spacing w:before="0"/>
            <w:rPr>
              <w:rFonts w:cs="Arial"/>
              <w:sz w:val="16"/>
              <w:szCs w:val="16"/>
            </w:rPr>
          </w:pPr>
          <w:r w:rsidRPr="00022B9E">
            <w:rPr>
              <w:rFonts w:cs="Arial"/>
              <w:sz w:val="16"/>
              <w:szCs w:val="16"/>
            </w:rPr>
            <w:t xml:space="preserve">Auteur: </w:t>
          </w:r>
          <w:r w:rsidR="004261B5">
            <w:rPr>
              <w:rFonts w:cs="Arial"/>
              <w:sz w:val="16"/>
              <w:szCs w:val="16"/>
            </w:rPr>
            <w:fldChar w:fldCharType="begin"/>
          </w:r>
          <w:r w:rsidR="004261B5">
            <w:rPr>
              <w:rFonts w:cs="Arial"/>
              <w:sz w:val="16"/>
              <w:szCs w:val="16"/>
            </w:rPr>
            <w:instrText xml:space="preserve"> AUTHOR   \* MERGEFORMAT </w:instrText>
          </w:r>
          <w:r w:rsidR="004261B5">
            <w:rPr>
              <w:rFonts w:cs="Arial"/>
              <w:sz w:val="16"/>
              <w:szCs w:val="16"/>
            </w:rPr>
            <w:fldChar w:fldCharType="separate"/>
          </w:r>
          <w:r w:rsidR="002A7BDE">
            <w:rPr>
              <w:rFonts w:cs="Arial"/>
              <w:noProof/>
              <w:sz w:val="16"/>
              <w:szCs w:val="16"/>
            </w:rPr>
            <w:t>Cindy Hardegger</w:t>
          </w:r>
          <w:r w:rsidR="004261B5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3071" w:type="dxa"/>
          <w:vAlign w:val="center"/>
        </w:tcPr>
        <w:p w:rsidR="00075703" w:rsidRPr="00022B9E" w:rsidRDefault="00075703" w:rsidP="00022B9E">
          <w:pPr>
            <w:pStyle w:val="-Pieddepage"/>
            <w:spacing w:before="0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071" w:type="dxa"/>
          <w:vAlign w:val="bottom"/>
        </w:tcPr>
        <w:p w:rsidR="00075703" w:rsidRPr="00022B9E" w:rsidRDefault="00075703" w:rsidP="00022B9E">
          <w:pPr>
            <w:pStyle w:val="-Pieddepage"/>
            <w:spacing w:before="0"/>
            <w:jc w:val="right"/>
            <w:rPr>
              <w:rFonts w:cs="Arial"/>
              <w:sz w:val="16"/>
              <w:szCs w:val="16"/>
            </w:rPr>
          </w:pPr>
          <w:r w:rsidRPr="00022B9E">
            <w:rPr>
              <w:rFonts w:cs="Arial"/>
              <w:sz w:val="16"/>
              <w:szCs w:val="16"/>
            </w:rPr>
            <w:t xml:space="preserve">Création: </w:t>
          </w:r>
          <w:r w:rsidRPr="00022B9E">
            <w:rPr>
              <w:rFonts w:cs="Arial"/>
              <w:sz w:val="16"/>
              <w:szCs w:val="16"/>
            </w:rPr>
            <w:fldChar w:fldCharType="begin"/>
          </w:r>
          <w:r w:rsidRPr="00022B9E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022B9E">
            <w:rPr>
              <w:rFonts w:cs="Arial"/>
              <w:sz w:val="16"/>
              <w:szCs w:val="16"/>
            </w:rPr>
            <w:fldChar w:fldCharType="separate"/>
          </w:r>
          <w:r w:rsidR="002A7BDE">
            <w:rPr>
              <w:rFonts w:cs="Arial"/>
              <w:noProof/>
              <w:sz w:val="16"/>
              <w:szCs w:val="16"/>
            </w:rPr>
            <w:t>29.09.2014</w:t>
          </w:r>
          <w:r w:rsidRPr="00022B9E">
            <w:rPr>
              <w:rFonts w:cs="Arial"/>
              <w:sz w:val="16"/>
              <w:szCs w:val="16"/>
            </w:rPr>
            <w:fldChar w:fldCharType="end"/>
          </w:r>
          <w:r w:rsidRPr="00022B9E">
            <w:rPr>
              <w:rFonts w:cs="Arial"/>
              <w:sz w:val="16"/>
              <w:szCs w:val="16"/>
            </w:rPr>
            <w:t xml:space="preserve"> </w:t>
          </w:r>
        </w:p>
      </w:tc>
    </w:tr>
    <w:tr w:rsidR="00075703" w:rsidRPr="007E47D4" w:rsidTr="00022B9E">
      <w:trPr>
        <w:jc w:val="center"/>
      </w:trPr>
      <w:tc>
        <w:tcPr>
          <w:tcW w:w="3070" w:type="dxa"/>
          <w:vAlign w:val="bottom"/>
        </w:tcPr>
        <w:p w:rsidR="00075703" w:rsidRPr="00022B9E" w:rsidRDefault="00075703" w:rsidP="008C23A0">
          <w:pPr>
            <w:pStyle w:val="-Pieddepage"/>
            <w:spacing w:before="0"/>
            <w:rPr>
              <w:rFonts w:cs="Arial"/>
              <w:sz w:val="16"/>
              <w:szCs w:val="16"/>
            </w:rPr>
          </w:pPr>
          <w:r w:rsidRPr="00022B9E">
            <w:rPr>
              <w:rFonts w:cs="Arial"/>
              <w:sz w:val="16"/>
              <w:szCs w:val="16"/>
            </w:rPr>
            <w:t xml:space="preserve">Modifié par: </w:t>
          </w:r>
          <w:r w:rsidRPr="00022B9E">
            <w:rPr>
              <w:rFonts w:cs="Arial"/>
              <w:sz w:val="16"/>
              <w:szCs w:val="16"/>
            </w:rPr>
            <w:fldChar w:fldCharType="begin"/>
          </w:r>
          <w:r w:rsidRPr="00022B9E">
            <w:rPr>
              <w:rFonts w:cs="Arial"/>
              <w:sz w:val="16"/>
              <w:szCs w:val="16"/>
            </w:rPr>
            <w:instrText xml:space="preserve"> LASTSAVEDBY   \* MERGEFORMAT </w:instrText>
          </w:r>
          <w:r w:rsidRPr="00022B9E">
            <w:rPr>
              <w:rFonts w:cs="Arial"/>
              <w:sz w:val="16"/>
              <w:szCs w:val="16"/>
            </w:rPr>
            <w:fldChar w:fldCharType="separate"/>
          </w:r>
          <w:r w:rsidR="002A7BDE">
            <w:rPr>
              <w:rFonts w:cs="Arial"/>
              <w:noProof/>
              <w:sz w:val="16"/>
              <w:szCs w:val="16"/>
            </w:rPr>
            <w:t>Antoine Mveng</w:t>
          </w:r>
          <w:r w:rsidRPr="00022B9E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3071" w:type="dxa"/>
          <w:vAlign w:val="center"/>
        </w:tcPr>
        <w:p w:rsidR="00075703" w:rsidRPr="00022B9E" w:rsidRDefault="00075703" w:rsidP="00022B9E">
          <w:pPr>
            <w:pStyle w:val="-Pieddepage"/>
            <w:spacing w:before="0"/>
            <w:jc w:val="center"/>
            <w:rPr>
              <w:rFonts w:cs="Arial"/>
              <w:sz w:val="16"/>
              <w:szCs w:val="16"/>
            </w:rPr>
          </w:pPr>
          <w:r w:rsidRPr="00022B9E">
            <w:rPr>
              <w:rFonts w:cs="Arial"/>
              <w:sz w:val="16"/>
              <w:szCs w:val="16"/>
            </w:rPr>
            <w:t xml:space="preserve">Page </w: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022B9E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2A7BDE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022B9E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022B9E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2A7BDE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3071" w:type="dxa"/>
          <w:vAlign w:val="bottom"/>
        </w:tcPr>
        <w:p w:rsidR="00075703" w:rsidRPr="00022B9E" w:rsidRDefault="00075703" w:rsidP="00022B9E">
          <w:pPr>
            <w:pStyle w:val="-Pieddepage"/>
            <w:spacing w:before="0"/>
            <w:jc w:val="right"/>
            <w:rPr>
              <w:rFonts w:cs="Arial"/>
              <w:sz w:val="16"/>
              <w:szCs w:val="16"/>
            </w:rPr>
          </w:pPr>
          <w:r w:rsidRPr="00022B9E">
            <w:rPr>
              <w:rFonts w:cs="Arial"/>
              <w:sz w:val="16"/>
              <w:szCs w:val="16"/>
            </w:rPr>
            <w:t xml:space="preserve">Impression: </w:t>
          </w:r>
          <w:r w:rsidRPr="00022B9E">
            <w:rPr>
              <w:rFonts w:cs="Arial"/>
              <w:sz w:val="16"/>
              <w:szCs w:val="16"/>
            </w:rPr>
            <w:fldChar w:fldCharType="begin"/>
          </w:r>
          <w:r w:rsidRPr="00022B9E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022B9E">
            <w:rPr>
              <w:rFonts w:cs="Arial"/>
              <w:sz w:val="16"/>
              <w:szCs w:val="16"/>
            </w:rPr>
            <w:fldChar w:fldCharType="separate"/>
          </w:r>
          <w:r w:rsidR="002A7BDE">
            <w:rPr>
              <w:rFonts w:cs="Arial"/>
              <w:noProof/>
              <w:sz w:val="16"/>
              <w:szCs w:val="16"/>
            </w:rPr>
            <w:t>07/10/2016</w:t>
          </w:r>
          <w:r w:rsidRPr="00022B9E">
            <w:rPr>
              <w:rFonts w:cs="Arial"/>
              <w:sz w:val="16"/>
              <w:szCs w:val="16"/>
            </w:rPr>
            <w:fldChar w:fldCharType="end"/>
          </w:r>
        </w:p>
      </w:tc>
    </w:tr>
    <w:tr w:rsidR="00075703" w:rsidRPr="007E47D4" w:rsidTr="00022B9E">
      <w:trPr>
        <w:jc w:val="center"/>
      </w:trPr>
      <w:tc>
        <w:tcPr>
          <w:tcW w:w="3070" w:type="dxa"/>
          <w:vAlign w:val="bottom"/>
        </w:tcPr>
        <w:p w:rsidR="00075703" w:rsidRPr="00022B9E" w:rsidRDefault="00075703" w:rsidP="009A6F6C">
          <w:pPr>
            <w:pStyle w:val="-Pieddepage"/>
            <w:spacing w:before="0"/>
            <w:rPr>
              <w:rFonts w:cs="Arial"/>
              <w:sz w:val="16"/>
              <w:szCs w:val="16"/>
            </w:rPr>
          </w:pPr>
          <w:r w:rsidRPr="00022B9E">
            <w:rPr>
              <w:rFonts w:cs="Arial"/>
              <w:sz w:val="16"/>
              <w:szCs w:val="16"/>
            </w:rPr>
            <w:t xml:space="preserve">Version: </w:t>
          </w:r>
          <w:r w:rsidR="009A6F6C">
            <w:rPr>
              <w:rFonts w:cs="Arial"/>
              <w:sz w:val="16"/>
              <w:szCs w:val="16"/>
            </w:rPr>
            <w:fldChar w:fldCharType="begin"/>
          </w:r>
          <w:r w:rsidR="009A6F6C">
            <w:rPr>
              <w:rFonts w:cs="Arial"/>
              <w:sz w:val="16"/>
              <w:szCs w:val="16"/>
            </w:rPr>
            <w:instrText xml:space="preserve"> REVNUM   \* MERGEFORMAT </w:instrText>
          </w:r>
          <w:r w:rsidR="009A6F6C">
            <w:rPr>
              <w:rFonts w:cs="Arial"/>
              <w:sz w:val="16"/>
              <w:szCs w:val="16"/>
            </w:rPr>
            <w:fldChar w:fldCharType="separate"/>
          </w:r>
          <w:r w:rsidR="002A7BDE">
            <w:rPr>
              <w:rFonts w:cs="Arial"/>
              <w:noProof/>
              <w:sz w:val="16"/>
              <w:szCs w:val="16"/>
            </w:rPr>
            <w:t>28</w:t>
          </w:r>
          <w:r w:rsidR="009A6F6C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3071" w:type="dxa"/>
          <w:vAlign w:val="center"/>
        </w:tcPr>
        <w:p w:rsidR="00075703" w:rsidRPr="00022B9E" w:rsidRDefault="00075703" w:rsidP="00022B9E">
          <w:pPr>
            <w:pStyle w:val="-Pieddepage"/>
            <w:spacing w:before="0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071" w:type="dxa"/>
          <w:vAlign w:val="bottom"/>
        </w:tcPr>
        <w:p w:rsidR="00075703" w:rsidRPr="00022B9E" w:rsidRDefault="00075703" w:rsidP="00022B9E">
          <w:pPr>
            <w:pStyle w:val="-Pieddepage"/>
            <w:spacing w:before="0"/>
            <w:jc w:val="right"/>
            <w:rPr>
              <w:rFonts w:cs="Arial"/>
              <w:sz w:val="16"/>
              <w:szCs w:val="16"/>
              <w:lang w:val="it-IT"/>
            </w:rPr>
          </w:pPr>
          <w:r w:rsidRPr="00022B9E">
            <w:rPr>
              <w:rFonts w:cs="Arial"/>
              <w:sz w:val="16"/>
              <w:szCs w:val="16"/>
            </w:rPr>
            <w:fldChar w:fldCharType="begin"/>
          </w:r>
          <w:r w:rsidRPr="00022B9E">
            <w:rPr>
              <w:rFonts w:cs="Arial"/>
              <w:sz w:val="16"/>
              <w:szCs w:val="16"/>
              <w:lang w:val="it-IT"/>
            </w:rPr>
            <w:instrText xml:space="preserve"> FILENAME  \* FirstCap  \* MERGEFORMAT </w:instrText>
          </w:r>
          <w:r w:rsidRPr="00022B9E">
            <w:rPr>
              <w:rFonts w:cs="Arial"/>
              <w:sz w:val="16"/>
              <w:szCs w:val="16"/>
            </w:rPr>
            <w:fldChar w:fldCharType="separate"/>
          </w:r>
          <w:r w:rsidR="002A7BDE">
            <w:rPr>
              <w:rFonts w:cs="Arial"/>
              <w:noProof/>
              <w:sz w:val="16"/>
              <w:szCs w:val="16"/>
              <w:lang w:val="it-IT"/>
            </w:rPr>
            <w:t>Ex_veto</w:t>
          </w:r>
          <w:r w:rsidRPr="00022B9E">
            <w:rPr>
              <w:rFonts w:cs="Arial"/>
              <w:sz w:val="16"/>
              <w:szCs w:val="16"/>
            </w:rPr>
            <w:fldChar w:fldCharType="end"/>
          </w:r>
        </w:p>
      </w:tc>
    </w:tr>
  </w:tbl>
  <w:p w:rsidR="00075703" w:rsidRPr="00833115" w:rsidRDefault="00075703" w:rsidP="0000488D">
    <w:pPr>
      <w:pStyle w:val="Pieddepage"/>
      <w:spacing w:before="0"/>
      <w:rPr>
        <w:sz w:val="2"/>
        <w:szCs w:val="2"/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E37" w:rsidRDefault="00100E37">
      <w:r>
        <w:separator/>
      </w:r>
    </w:p>
  </w:footnote>
  <w:footnote w:type="continuationSeparator" w:id="0">
    <w:p w:rsidR="00100E37" w:rsidRDefault="00100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096"/>
      <w:gridCol w:w="3096"/>
    </w:tblGrid>
    <w:tr w:rsidR="00075703" w:rsidTr="00022B9E">
      <w:trPr>
        <w:trHeight w:val="536"/>
        <w:jc w:val="center"/>
      </w:trPr>
      <w:tc>
        <w:tcPr>
          <w:tcW w:w="3070" w:type="dxa"/>
          <w:vAlign w:val="center"/>
        </w:tcPr>
        <w:p w:rsidR="00075703" w:rsidRPr="0083382A" w:rsidRDefault="00075703">
          <w:pPr>
            <w:pStyle w:val="En-tte"/>
            <w:rPr>
              <w:rFonts w:ascii="ETML L" w:hAnsi="ETML L"/>
            </w:rPr>
          </w:pPr>
          <w:r w:rsidRPr="0083382A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  <w:r w:rsidR="007E47D4" w:rsidRPr="0083382A">
            <w:rPr>
              <w:rFonts w:ascii="ETML L" w:hAnsi="ETML L"/>
              <w:noProof/>
              <w:lang w:val="fr-CH" w:eastAsia="fr-CH"/>
            </w:rPr>
            <w:drawing>
              <wp:inline distT="0" distB="0" distL="0" distR="0">
                <wp:extent cx="204470" cy="198120"/>
                <wp:effectExtent l="0" t="0" r="5080" b="0"/>
                <wp:docPr id="2" name="Image 2" descr="vIso9001-2000S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vIso9001-2000SG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47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1" w:type="dxa"/>
          <w:vAlign w:val="center"/>
        </w:tcPr>
        <w:p w:rsidR="00075703" w:rsidRPr="00022B9E" w:rsidRDefault="006A43AE" w:rsidP="00FD5548">
          <w:pPr>
            <w:pStyle w:val="En-tte"/>
            <w:jc w:val="center"/>
            <w:rPr>
              <w:rFonts w:cs="Arial"/>
              <w:b/>
            </w:rPr>
          </w:pPr>
          <w:r w:rsidRPr="006A43AE">
            <w:rPr>
              <w:rFonts w:cs="Arial"/>
              <w:b/>
              <w:sz w:val="28"/>
              <w:szCs w:val="28"/>
            </w:rPr>
            <w:t>ICT</w:t>
          </w:r>
          <w:r w:rsidR="00075703" w:rsidRPr="00022B9E">
            <w:rPr>
              <w:rFonts w:cs="Arial"/>
              <w:b/>
              <w:sz w:val="28"/>
              <w:szCs w:val="28"/>
            </w:rPr>
            <w:t xml:space="preserve"> </w:t>
          </w:r>
          <w:r w:rsidR="00FD5548">
            <w:rPr>
              <w:rFonts w:cs="Arial"/>
              <w:b/>
              <w:sz w:val="28"/>
              <w:szCs w:val="28"/>
            </w:rPr>
            <w:t>101</w:t>
          </w:r>
        </w:p>
      </w:tc>
      <w:tc>
        <w:tcPr>
          <w:tcW w:w="3071" w:type="dxa"/>
          <w:vAlign w:val="center"/>
        </w:tcPr>
        <w:p w:rsidR="00075703" w:rsidRDefault="007E47D4" w:rsidP="00022B9E">
          <w:pPr>
            <w:pStyle w:val="En-tt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255395" cy="382270"/>
                <wp:effectExtent l="0" t="0" r="1905" b="0"/>
                <wp:docPr id="3" name="Image 3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539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75703" w:rsidRDefault="0007570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80E98"/>
    <w:multiLevelType w:val="hybridMultilevel"/>
    <w:tmpl w:val="EF727BE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02AAC"/>
    <w:multiLevelType w:val="hybridMultilevel"/>
    <w:tmpl w:val="9230D3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55D"/>
    <w:multiLevelType w:val="hybridMultilevel"/>
    <w:tmpl w:val="C34A6C60"/>
    <w:lvl w:ilvl="0" w:tplc="7B8C24BE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E59"/>
    <w:multiLevelType w:val="hybridMultilevel"/>
    <w:tmpl w:val="D95A071A"/>
    <w:lvl w:ilvl="0" w:tplc="04A8F00E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3A4D5937"/>
    <w:multiLevelType w:val="hybridMultilevel"/>
    <w:tmpl w:val="E648F89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42033"/>
    <w:multiLevelType w:val="hybridMultilevel"/>
    <w:tmpl w:val="08EE0BF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F59B1"/>
    <w:multiLevelType w:val="hybridMultilevel"/>
    <w:tmpl w:val="63508E0C"/>
    <w:lvl w:ilvl="0" w:tplc="E766C9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802B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4084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4D9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A2EB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54C73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00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2AD1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8120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428CE"/>
    <w:multiLevelType w:val="hybridMultilevel"/>
    <w:tmpl w:val="21D0996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867A3"/>
    <w:multiLevelType w:val="hybridMultilevel"/>
    <w:tmpl w:val="475CE9F4"/>
    <w:lvl w:ilvl="0" w:tplc="45764C58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B5811"/>
    <w:multiLevelType w:val="hybridMultilevel"/>
    <w:tmpl w:val="FD3451E4"/>
    <w:lvl w:ilvl="0" w:tplc="241CB4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2AD3"/>
    <w:multiLevelType w:val="hybridMultilevel"/>
    <w:tmpl w:val="3CEA5A8C"/>
    <w:lvl w:ilvl="0" w:tplc="7B8C24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65992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C077391"/>
    <w:multiLevelType w:val="hybridMultilevel"/>
    <w:tmpl w:val="06A8A7F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2"/>
  </w:num>
  <w:num w:numId="5">
    <w:abstractNumId w:val="9"/>
  </w:num>
  <w:num w:numId="6">
    <w:abstractNumId w:val="10"/>
  </w:num>
  <w:num w:numId="7">
    <w:abstractNumId w:val="4"/>
  </w:num>
  <w:num w:numId="8">
    <w:abstractNumId w:val="5"/>
  </w:num>
  <w:num w:numId="9">
    <w:abstractNumId w:val="3"/>
  </w:num>
  <w:num w:numId="10">
    <w:abstractNumId w:val="12"/>
  </w:num>
  <w:num w:numId="11">
    <w:abstractNumId w:val="8"/>
  </w:num>
  <w:num w:numId="12">
    <w:abstractNumId w:val="11"/>
  </w:num>
  <w:num w:numId="13">
    <w:abstractNumId w:val="6"/>
  </w:num>
  <w:num w:numId="14">
    <w:abstractNumId w:val="13"/>
  </w:num>
  <w:num w:numId="1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7D4"/>
    <w:rsid w:val="00000197"/>
    <w:rsid w:val="00000C95"/>
    <w:rsid w:val="0000488D"/>
    <w:rsid w:val="0001209F"/>
    <w:rsid w:val="00013070"/>
    <w:rsid w:val="00022B9E"/>
    <w:rsid w:val="00024A34"/>
    <w:rsid w:val="000316F0"/>
    <w:rsid w:val="000337CB"/>
    <w:rsid w:val="00044099"/>
    <w:rsid w:val="00061D69"/>
    <w:rsid w:val="00063F97"/>
    <w:rsid w:val="00070745"/>
    <w:rsid w:val="00075703"/>
    <w:rsid w:val="00077CB8"/>
    <w:rsid w:val="00083AD9"/>
    <w:rsid w:val="00086114"/>
    <w:rsid w:val="000A1B63"/>
    <w:rsid w:val="000A61C5"/>
    <w:rsid w:val="000B600E"/>
    <w:rsid w:val="000B6BE0"/>
    <w:rsid w:val="000B79F9"/>
    <w:rsid w:val="000C4722"/>
    <w:rsid w:val="000D2153"/>
    <w:rsid w:val="000E1CD6"/>
    <w:rsid w:val="000E421C"/>
    <w:rsid w:val="000F22B9"/>
    <w:rsid w:val="000F381C"/>
    <w:rsid w:val="00100E37"/>
    <w:rsid w:val="00103DB3"/>
    <w:rsid w:val="0010591C"/>
    <w:rsid w:val="00114120"/>
    <w:rsid w:val="001204E7"/>
    <w:rsid w:val="00144528"/>
    <w:rsid w:val="001666BA"/>
    <w:rsid w:val="001839E6"/>
    <w:rsid w:val="00197CF9"/>
    <w:rsid w:val="001B234F"/>
    <w:rsid w:val="001C454D"/>
    <w:rsid w:val="001C6111"/>
    <w:rsid w:val="001C6DEB"/>
    <w:rsid w:val="001D72BA"/>
    <w:rsid w:val="001D7D4A"/>
    <w:rsid w:val="001F2420"/>
    <w:rsid w:val="00216B13"/>
    <w:rsid w:val="00222A12"/>
    <w:rsid w:val="00235B1A"/>
    <w:rsid w:val="0024193D"/>
    <w:rsid w:val="002444C1"/>
    <w:rsid w:val="002509B5"/>
    <w:rsid w:val="00256623"/>
    <w:rsid w:val="002770F3"/>
    <w:rsid w:val="002951BD"/>
    <w:rsid w:val="0029766C"/>
    <w:rsid w:val="00297E2A"/>
    <w:rsid w:val="002A0455"/>
    <w:rsid w:val="002A2F27"/>
    <w:rsid w:val="002A7BDE"/>
    <w:rsid w:val="002B5769"/>
    <w:rsid w:val="002B6893"/>
    <w:rsid w:val="002C6634"/>
    <w:rsid w:val="002C758B"/>
    <w:rsid w:val="002D1A18"/>
    <w:rsid w:val="002D3851"/>
    <w:rsid w:val="002D4FF5"/>
    <w:rsid w:val="002F038B"/>
    <w:rsid w:val="0030757D"/>
    <w:rsid w:val="003111BF"/>
    <w:rsid w:val="0033431F"/>
    <w:rsid w:val="0034172E"/>
    <w:rsid w:val="00356440"/>
    <w:rsid w:val="0036089B"/>
    <w:rsid w:val="00383ABE"/>
    <w:rsid w:val="003E018B"/>
    <w:rsid w:val="003E0637"/>
    <w:rsid w:val="003F1870"/>
    <w:rsid w:val="00404A97"/>
    <w:rsid w:val="00407333"/>
    <w:rsid w:val="0040782E"/>
    <w:rsid w:val="00416865"/>
    <w:rsid w:val="004261B5"/>
    <w:rsid w:val="0043515E"/>
    <w:rsid w:val="0043666E"/>
    <w:rsid w:val="00436B90"/>
    <w:rsid w:val="00442053"/>
    <w:rsid w:val="00444FCE"/>
    <w:rsid w:val="0045046C"/>
    <w:rsid w:val="004552ED"/>
    <w:rsid w:val="00461EF4"/>
    <w:rsid w:val="0046281E"/>
    <w:rsid w:val="004768D3"/>
    <w:rsid w:val="00490288"/>
    <w:rsid w:val="00494DB2"/>
    <w:rsid w:val="004B45DA"/>
    <w:rsid w:val="004D2159"/>
    <w:rsid w:val="004D2A40"/>
    <w:rsid w:val="004D5266"/>
    <w:rsid w:val="004E0C3E"/>
    <w:rsid w:val="004F5F0E"/>
    <w:rsid w:val="00500927"/>
    <w:rsid w:val="00500A31"/>
    <w:rsid w:val="005076B9"/>
    <w:rsid w:val="00511783"/>
    <w:rsid w:val="0052224B"/>
    <w:rsid w:val="0054054F"/>
    <w:rsid w:val="0055123F"/>
    <w:rsid w:val="0055647F"/>
    <w:rsid w:val="00570C6C"/>
    <w:rsid w:val="00571E4B"/>
    <w:rsid w:val="00572AFC"/>
    <w:rsid w:val="00574085"/>
    <w:rsid w:val="00592311"/>
    <w:rsid w:val="005926D0"/>
    <w:rsid w:val="005A5978"/>
    <w:rsid w:val="005B722E"/>
    <w:rsid w:val="005C31FC"/>
    <w:rsid w:val="005D1192"/>
    <w:rsid w:val="005E58D3"/>
    <w:rsid w:val="005E6192"/>
    <w:rsid w:val="005E6B56"/>
    <w:rsid w:val="0060170D"/>
    <w:rsid w:val="00613398"/>
    <w:rsid w:val="00620116"/>
    <w:rsid w:val="0064683B"/>
    <w:rsid w:val="00646E15"/>
    <w:rsid w:val="00670709"/>
    <w:rsid w:val="00670F5A"/>
    <w:rsid w:val="006902A9"/>
    <w:rsid w:val="006966D0"/>
    <w:rsid w:val="006A2326"/>
    <w:rsid w:val="006A3EE1"/>
    <w:rsid w:val="006A43AE"/>
    <w:rsid w:val="006C5D6C"/>
    <w:rsid w:val="006E0FD4"/>
    <w:rsid w:val="006E132F"/>
    <w:rsid w:val="006E3F1F"/>
    <w:rsid w:val="006E4DA8"/>
    <w:rsid w:val="00700346"/>
    <w:rsid w:val="007118D3"/>
    <w:rsid w:val="00744762"/>
    <w:rsid w:val="0074498A"/>
    <w:rsid w:val="007476C9"/>
    <w:rsid w:val="00753F9D"/>
    <w:rsid w:val="007700A7"/>
    <w:rsid w:val="007724F1"/>
    <w:rsid w:val="00772BC0"/>
    <w:rsid w:val="007748A7"/>
    <w:rsid w:val="007825AB"/>
    <w:rsid w:val="00786EBE"/>
    <w:rsid w:val="007964B9"/>
    <w:rsid w:val="00797EAA"/>
    <w:rsid w:val="007B6641"/>
    <w:rsid w:val="007C7839"/>
    <w:rsid w:val="007D2CDF"/>
    <w:rsid w:val="007D546C"/>
    <w:rsid w:val="007E0A40"/>
    <w:rsid w:val="007E47D4"/>
    <w:rsid w:val="007E4D85"/>
    <w:rsid w:val="007E5551"/>
    <w:rsid w:val="007E5F3D"/>
    <w:rsid w:val="007F3D8A"/>
    <w:rsid w:val="008035C9"/>
    <w:rsid w:val="0080604E"/>
    <w:rsid w:val="00833115"/>
    <w:rsid w:val="0083382A"/>
    <w:rsid w:val="00845304"/>
    <w:rsid w:val="00851A5E"/>
    <w:rsid w:val="00855505"/>
    <w:rsid w:val="008569CE"/>
    <w:rsid w:val="00860F25"/>
    <w:rsid w:val="008756D9"/>
    <w:rsid w:val="00891718"/>
    <w:rsid w:val="008B1E10"/>
    <w:rsid w:val="008B5577"/>
    <w:rsid w:val="008C23A0"/>
    <w:rsid w:val="008C40C0"/>
    <w:rsid w:val="008C5FBD"/>
    <w:rsid w:val="008C7991"/>
    <w:rsid w:val="008D19B2"/>
    <w:rsid w:val="0090391B"/>
    <w:rsid w:val="00907F91"/>
    <w:rsid w:val="009142E2"/>
    <w:rsid w:val="00915B27"/>
    <w:rsid w:val="009211D9"/>
    <w:rsid w:val="009250B0"/>
    <w:rsid w:val="009440AB"/>
    <w:rsid w:val="009501DA"/>
    <w:rsid w:val="00950B9A"/>
    <w:rsid w:val="00955930"/>
    <w:rsid w:val="00961794"/>
    <w:rsid w:val="00965350"/>
    <w:rsid w:val="00970CE9"/>
    <w:rsid w:val="009749C2"/>
    <w:rsid w:val="00974DE2"/>
    <w:rsid w:val="0098761E"/>
    <w:rsid w:val="0099022A"/>
    <w:rsid w:val="0099265E"/>
    <w:rsid w:val="00995CC7"/>
    <w:rsid w:val="0099766F"/>
    <w:rsid w:val="009A6F6C"/>
    <w:rsid w:val="009B6FDC"/>
    <w:rsid w:val="009C30DA"/>
    <w:rsid w:val="009D05A9"/>
    <w:rsid w:val="009D0AA2"/>
    <w:rsid w:val="009F75DD"/>
    <w:rsid w:val="00A00F04"/>
    <w:rsid w:val="00A1116D"/>
    <w:rsid w:val="00A13095"/>
    <w:rsid w:val="00A20FBD"/>
    <w:rsid w:val="00A258CC"/>
    <w:rsid w:val="00A315EC"/>
    <w:rsid w:val="00A44D20"/>
    <w:rsid w:val="00A90734"/>
    <w:rsid w:val="00AA5082"/>
    <w:rsid w:val="00AA723B"/>
    <w:rsid w:val="00AD354F"/>
    <w:rsid w:val="00AE282D"/>
    <w:rsid w:val="00AE77CC"/>
    <w:rsid w:val="00AF12B8"/>
    <w:rsid w:val="00AF58E1"/>
    <w:rsid w:val="00B20D38"/>
    <w:rsid w:val="00B21F93"/>
    <w:rsid w:val="00B241D2"/>
    <w:rsid w:val="00B33505"/>
    <w:rsid w:val="00B47012"/>
    <w:rsid w:val="00B72E2E"/>
    <w:rsid w:val="00B74FEE"/>
    <w:rsid w:val="00B90FAE"/>
    <w:rsid w:val="00B95EC5"/>
    <w:rsid w:val="00BA105C"/>
    <w:rsid w:val="00BA56D2"/>
    <w:rsid w:val="00BC3C50"/>
    <w:rsid w:val="00BD773C"/>
    <w:rsid w:val="00BE185C"/>
    <w:rsid w:val="00BF0AB7"/>
    <w:rsid w:val="00BF7A15"/>
    <w:rsid w:val="00BF7C7E"/>
    <w:rsid w:val="00C052FB"/>
    <w:rsid w:val="00C06320"/>
    <w:rsid w:val="00C231F7"/>
    <w:rsid w:val="00C23768"/>
    <w:rsid w:val="00C56154"/>
    <w:rsid w:val="00C57710"/>
    <w:rsid w:val="00C579E0"/>
    <w:rsid w:val="00C60570"/>
    <w:rsid w:val="00C92679"/>
    <w:rsid w:val="00CA36CC"/>
    <w:rsid w:val="00CA3C6C"/>
    <w:rsid w:val="00CD1A2D"/>
    <w:rsid w:val="00D14AD4"/>
    <w:rsid w:val="00D15AE6"/>
    <w:rsid w:val="00D174BC"/>
    <w:rsid w:val="00D21947"/>
    <w:rsid w:val="00D225AC"/>
    <w:rsid w:val="00D235C6"/>
    <w:rsid w:val="00D308C5"/>
    <w:rsid w:val="00D405C9"/>
    <w:rsid w:val="00D434AC"/>
    <w:rsid w:val="00D45859"/>
    <w:rsid w:val="00D55848"/>
    <w:rsid w:val="00D55B40"/>
    <w:rsid w:val="00D64B85"/>
    <w:rsid w:val="00D767C1"/>
    <w:rsid w:val="00D82BEB"/>
    <w:rsid w:val="00D86EF5"/>
    <w:rsid w:val="00D91CAF"/>
    <w:rsid w:val="00DC24B5"/>
    <w:rsid w:val="00DE2650"/>
    <w:rsid w:val="00DE7BFB"/>
    <w:rsid w:val="00DF211E"/>
    <w:rsid w:val="00E1012A"/>
    <w:rsid w:val="00E20589"/>
    <w:rsid w:val="00E41BC2"/>
    <w:rsid w:val="00E47482"/>
    <w:rsid w:val="00E56F78"/>
    <w:rsid w:val="00E61B66"/>
    <w:rsid w:val="00E745BD"/>
    <w:rsid w:val="00E76FD8"/>
    <w:rsid w:val="00E80F09"/>
    <w:rsid w:val="00EC677D"/>
    <w:rsid w:val="00EE431D"/>
    <w:rsid w:val="00EF3096"/>
    <w:rsid w:val="00F00624"/>
    <w:rsid w:val="00F02006"/>
    <w:rsid w:val="00F24607"/>
    <w:rsid w:val="00F512A6"/>
    <w:rsid w:val="00F5411A"/>
    <w:rsid w:val="00F54FAA"/>
    <w:rsid w:val="00F650D1"/>
    <w:rsid w:val="00F802BB"/>
    <w:rsid w:val="00F9040D"/>
    <w:rsid w:val="00F93513"/>
    <w:rsid w:val="00FB50D2"/>
    <w:rsid w:val="00FB7EA9"/>
    <w:rsid w:val="00FD5548"/>
    <w:rsid w:val="00FE0FBA"/>
    <w:rsid w:val="00FE2015"/>
    <w:rsid w:val="00FF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CF9DD0"/>
  <w15:docId w15:val="{DD7D5936-208D-4C90-B61D-1C7D5E77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2FB"/>
    <w:pPr>
      <w:spacing w:before="120"/>
    </w:pPr>
    <w:rPr>
      <w:rFonts w:ascii="Arial" w:hAnsi="Arial"/>
      <w:sz w:val="22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3F187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uiPriority w:val="9"/>
    <w:qFormat/>
    <w:rsid w:val="003F18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uiPriority w:val="9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uiPriority w:val="9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uiPriority w:val="9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uiPriority w:val="9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customStyle="1" w:styleId="pagesubtitle">
    <w:name w:val="pagesubtitle"/>
    <w:basedOn w:val="Normal"/>
    <w:rsid w:val="009C30D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NormalWeb">
    <w:name w:val="Normal (Web)"/>
    <w:basedOn w:val="Normal"/>
    <w:rsid w:val="009C30D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character" w:styleId="lev">
    <w:name w:val="Strong"/>
    <w:basedOn w:val="Policepardfaut"/>
    <w:qFormat/>
    <w:rsid w:val="009C30DA"/>
    <w:rPr>
      <w:b/>
      <w:bCs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  <w:szCs w:val="20"/>
    </w:rPr>
  </w:style>
  <w:style w:type="character" w:styleId="Lienhypertexte">
    <w:name w:val="Hyperlink"/>
    <w:basedOn w:val="Policepardfaut"/>
    <w:rsid w:val="009C30DA"/>
    <w:rPr>
      <w:color w:val="0000FF"/>
      <w:u w:val="single"/>
    </w:rPr>
  </w:style>
  <w:style w:type="paragraph" w:styleId="Titre">
    <w:name w:val="Title"/>
    <w:basedOn w:val="Normal"/>
    <w:next w:val="Normal"/>
    <w:link w:val="TitreCar"/>
    <w:qFormat/>
    <w:rsid w:val="00BA105C"/>
    <w:pPr>
      <w:spacing w:before="240" w:after="120"/>
      <w:jc w:val="both"/>
      <w:outlineLvl w:val="0"/>
    </w:pPr>
    <w:rPr>
      <w:rFonts w:cs="Arial"/>
      <w:b/>
      <w:bCs/>
      <w:kern w:val="28"/>
      <w:sz w:val="28"/>
      <w:szCs w:val="32"/>
    </w:rPr>
  </w:style>
  <w:style w:type="character" w:customStyle="1" w:styleId="TitreCar">
    <w:name w:val="Titre Car"/>
    <w:basedOn w:val="Policepardfaut"/>
    <w:link w:val="Titre"/>
    <w:rsid w:val="00BA105C"/>
    <w:rPr>
      <w:rFonts w:ascii="Arial" w:hAnsi="Arial" w:cs="Arial"/>
      <w:b/>
      <w:bCs/>
      <w:kern w:val="28"/>
      <w:sz w:val="28"/>
      <w:szCs w:val="32"/>
      <w:lang w:val="fr-FR" w:eastAsia="fr-FR" w:bidi="ar-SA"/>
    </w:rPr>
  </w:style>
  <w:style w:type="paragraph" w:styleId="Corpsdetexte">
    <w:name w:val="Body Text"/>
    <w:aliases w:val="Corps de texte Car,Corps de texte Car Car Car,Corps de texte Car Car"/>
    <w:basedOn w:val="Normal"/>
    <w:link w:val="CorpsdetexteCar1"/>
    <w:rsid w:val="00BA105C"/>
    <w:pPr>
      <w:spacing w:before="0" w:after="120"/>
      <w:jc w:val="both"/>
    </w:pPr>
    <w:rPr>
      <w:rFonts w:ascii="Book Antiqua" w:hAnsi="Book Antiqua"/>
      <w:sz w:val="24"/>
      <w:szCs w:val="20"/>
      <w:lang w:val="fr-CH"/>
    </w:rPr>
  </w:style>
  <w:style w:type="character" w:customStyle="1" w:styleId="CorpsdetexteCar1">
    <w:name w:val="Corps de texte Car1"/>
    <w:aliases w:val="Corps de texte Car Car1,Corps de texte Car Car Car Car,Corps de texte Car Car Car1"/>
    <w:basedOn w:val="Policepardfaut"/>
    <w:link w:val="Corpsdetexte"/>
    <w:rsid w:val="00BA105C"/>
    <w:rPr>
      <w:rFonts w:ascii="Book Antiqua" w:hAnsi="Book Antiqua"/>
      <w:sz w:val="24"/>
      <w:lang w:val="fr-CH" w:eastAsia="fr-FR" w:bidi="ar-SA"/>
    </w:rPr>
  </w:style>
  <w:style w:type="character" w:customStyle="1" w:styleId="titel18bld">
    <w:name w:val="titel18bld"/>
    <w:basedOn w:val="Policepardfaut"/>
    <w:rsid w:val="00BA105C"/>
  </w:style>
  <w:style w:type="character" w:customStyle="1" w:styleId="titreproduit">
    <w:name w:val="titre_produit"/>
    <w:basedOn w:val="Policepardfaut"/>
    <w:rsid w:val="00B74FEE"/>
  </w:style>
  <w:style w:type="character" w:customStyle="1" w:styleId="px8">
    <w:name w:val="px8"/>
    <w:basedOn w:val="Policepardfaut"/>
    <w:rsid w:val="00B74FEE"/>
  </w:style>
  <w:style w:type="paragraph" w:customStyle="1" w:styleId="comptence">
    <w:name w:val="compétence"/>
    <w:basedOn w:val="Normal"/>
    <w:rsid w:val="008C5FBD"/>
    <w:pPr>
      <w:spacing w:before="0"/>
      <w:ind w:left="1843" w:hanging="1843"/>
    </w:pPr>
    <w:rPr>
      <w:szCs w:val="20"/>
    </w:rPr>
  </w:style>
  <w:style w:type="paragraph" w:styleId="Textedebulles">
    <w:name w:val="Balloon Text"/>
    <w:basedOn w:val="Normal"/>
    <w:link w:val="TextedebullesCar"/>
    <w:rsid w:val="004768D3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768D3"/>
    <w:rPr>
      <w:rFonts w:ascii="Tahoma" w:hAnsi="Tahoma" w:cs="Tahoma"/>
      <w:sz w:val="16"/>
      <w:szCs w:val="16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4768D3"/>
    <w:rPr>
      <w:rFonts w:ascii="Arial" w:hAnsi="Arial" w:cs="Arial"/>
      <w:b/>
      <w:bCs/>
      <w:kern w:val="32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4768D3"/>
    <w:rPr>
      <w:rFonts w:ascii="Arial" w:hAnsi="Arial" w:cs="Arial"/>
      <w:b/>
      <w:bCs/>
      <w:i/>
      <w:iCs/>
      <w:sz w:val="28"/>
      <w:szCs w:val="28"/>
      <w:lang w:val="fr-FR" w:eastAsia="fr-FR"/>
    </w:rPr>
  </w:style>
  <w:style w:type="paragraph" w:customStyle="1" w:styleId="01eStandardAbstandvor8pt">
    <w:name w:val="01: eStandard Abstand vor 8pt"/>
    <w:basedOn w:val="Normal"/>
    <w:link w:val="01eStandardAbstandvor8ptZchn"/>
    <w:rsid w:val="00A13095"/>
    <w:pPr>
      <w:spacing w:before="160" w:line="320" w:lineRule="atLeast"/>
      <w:jc w:val="both"/>
    </w:pPr>
    <w:rPr>
      <w:rFonts w:cs="Tahoma"/>
      <w:spacing w:val="4"/>
      <w:sz w:val="20"/>
      <w:szCs w:val="16"/>
      <w:lang w:val="de-CH" w:eastAsia="de-DE"/>
    </w:rPr>
  </w:style>
  <w:style w:type="character" w:customStyle="1" w:styleId="01eStandardAbstandvor8ptZchn">
    <w:name w:val="01: eStandard Abstand vor 8pt Zchn"/>
    <w:basedOn w:val="Policepardfaut"/>
    <w:link w:val="01eStandardAbstandvor8pt"/>
    <w:rsid w:val="00A13095"/>
    <w:rPr>
      <w:rFonts w:ascii="Arial" w:hAnsi="Arial" w:cs="Tahoma"/>
      <w:spacing w:val="4"/>
      <w:szCs w:val="16"/>
      <w:lang w:val="de-CH" w:eastAsia="de-DE"/>
    </w:rPr>
  </w:style>
  <w:style w:type="paragraph" w:styleId="Paragraphedeliste">
    <w:name w:val="List Paragraph"/>
    <w:basedOn w:val="Normal"/>
    <w:uiPriority w:val="34"/>
    <w:qFormat/>
    <w:rsid w:val="0040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4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4509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105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fpcha\Desktop\C-101-CHA01-CdCCommunAvecExplication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7" ma:contentTypeDescription="Crée un document." ma:contentTypeScope="" ma:versionID="40bf3fcd3ec008165df3c5e2192c9b6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25069cb2525d2f72d231b92cb04b314b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F53F5801-5C86-4839-9A0C-3EA176BEE5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D2E6B9-3750-4CD0-86FB-0141993921F7}"/>
</file>

<file path=customXml/itemProps3.xml><?xml version="1.0" encoding="utf-8"?>
<ds:datastoreItem xmlns:ds="http://schemas.openxmlformats.org/officeDocument/2006/customXml" ds:itemID="{5FCB98C6-F2FB-44E6-B8A6-E4A6685599B2}"/>
</file>

<file path=customXml/itemProps4.xml><?xml version="1.0" encoding="utf-8"?>
<ds:datastoreItem xmlns:ds="http://schemas.openxmlformats.org/officeDocument/2006/customXml" ds:itemID="{4ED61193-0697-491A-8181-C4082C84AD7F}"/>
</file>

<file path=docProps/app.xml><?xml version="1.0" encoding="utf-8"?>
<Properties xmlns="http://schemas.openxmlformats.org/officeDocument/2006/extended-properties" xmlns:vt="http://schemas.openxmlformats.org/officeDocument/2006/docPropsVTypes">
  <Template>C-101-CHA01-CdCCommunAvecExplications</Template>
  <TotalTime>118</TotalTime>
  <Pages>2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1017</CharactersWithSpaces>
  <SharedDoc>false</SharedDoc>
  <HLinks>
    <vt:vector size="12" baseType="variant">
      <vt:variant>
        <vt:i4>1245210</vt:i4>
      </vt:variant>
      <vt:variant>
        <vt:i4>3</vt:i4>
      </vt:variant>
      <vt:variant>
        <vt:i4>0</vt:i4>
      </vt:variant>
      <vt:variant>
        <vt:i4>5</vt:i4>
      </vt:variant>
      <vt:variant>
        <vt:lpwstr>http://www.pctop.ch/</vt:lpwstr>
      </vt:variant>
      <vt:variant>
        <vt:lpwstr/>
      </vt:variant>
      <vt:variant>
        <vt:i4>1245210</vt:i4>
      </vt:variant>
      <vt:variant>
        <vt:i4>0</vt:i4>
      </vt:variant>
      <vt:variant>
        <vt:i4>0</vt:i4>
      </vt:variant>
      <vt:variant>
        <vt:i4>5</vt:i4>
      </vt:variant>
      <vt:variant>
        <vt:lpwstr>http://www.pctop.ch/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Cindy Hardegger</dc:creator>
  <cp:lastModifiedBy>Antoine Mveng</cp:lastModifiedBy>
  <cp:revision>29</cp:revision>
  <cp:lastPrinted>2016-10-07T09:39:00Z</cp:lastPrinted>
  <dcterms:created xsi:type="dcterms:W3CDTF">2014-09-29T07:55:00Z</dcterms:created>
  <dcterms:modified xsi:type="dcterms:W3CDTF">2021-09-30T08:04:00Z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